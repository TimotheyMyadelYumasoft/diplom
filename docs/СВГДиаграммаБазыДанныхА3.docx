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7D248A1B" w:rsidR="00627F81" w:rsidRPr="00B11D53" w:rsidRDefault="008F0861" w:rsidP="003B24E9">
      <w:pPr>
        <w:pStyle w:val="ab"/>
        <w:tabs>
          <w:tab w:val="left" w:pos="142"/>
        </w:tabs>
        <w:spacing w:before="240"/>
        <w:ind w:left="851" w:firstLine="992"/>
        <w:jc w:val="left"/>
        <w:rPr>
          <w:b/>
          <w:lang w:val="ru-RU"/>
        </w:rPr>
      </w:pPr>
      <w:r>
        <w:rPr>
          <w:b/>
          <w:lang w:val="ru-RU"/>
        </w:rPr>
        <w:tab/>
      </w:r>
      <w:r w:rsidR="003B24E9">
        <w:rPr>
          <w:noProof/>
        </w:rPr>
        <w:drawing>
          <wp:inline distT="0" distB="0" distL="0" distR="0" wp14:anchorId="3A92A3A1" wp14:editId="269C184E">
            <wp:extent cx="9172575" cy="8715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4DBEA57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1AA2411" w:rsidR="00A314D7" w:rsidRPr="00136FC4" w:rsidRDefault="003104C6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Мядель Т. 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1AA2411" w:rsidR="00A314D7" w:rsidRPr="00136FC4" w:rsidRDefault="003104C6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Мядель Т. Д.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602F72EE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602F72EE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89611A2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89611A2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412FF9FC" w:rsidR="00A425F9" w:rsidRPr="00627B06" w:rsidRDefault="003104C6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412FF9FC" w:rsidR="00A425F9" w:rsidRPr="00627B06" w:rsidRDefault="003104C6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B96ADC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B96ADC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Утверд</w:t>
                      </w:r>
                      <w:proofErr w:type="spellEnd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B96ADC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B96AD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B96ADC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B96ADC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B96ADC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онтр</w:t>
                      </w:r>
                      <w:proofErr w:type="spellEnd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B96ADC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B96ADC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Провер</w:t>
                      </w:r>
                      <w:proofErr w:type="spellEnd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B96ADC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B96ADC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Разраб</w:t>
                      </w:r>
                      <w:proofErr w:type="spellEnd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C16B148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</w:t>
                            </w:r>
                            <w:r w:rsidR="00F83BBA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32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C16B148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r w:rsidR="00F83BBA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32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3D199BCD" w:rsidR="0059355D" w:rsidRPr="0059355D" w:rsidRDefault="003E2617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3D199BCD" w:rsidR="0059355D" w:rsidRPr="0059355D" w:rsidRDefault="003E2617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Схема 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25AE7305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БГТУ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 0</w:t>
                            </w:r>
                            <w:r w:rsidR="00EF2966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>2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EF296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25AE7305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БГТУ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 0</w:t>
                      </w:r>
                      <w:r w:rsidR="00EF2966">
                        <w:rPr>
                          <w:rFonts w:ascii="Times New Roman" w:eastAsia="Calibri" w:hAnsi="Times New Roman"/>
                          <w:sz w:val="24"/>
                          <w:szCs w:val="24"/>
                          <w:lang w:val="en-US" w:eastAsia="en-US"/>
                        </w:rPr>
                        <w:t>2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EF296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B96ADC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96AD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B96ADC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96AD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B96ADC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B96AD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B96ADC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B96ADC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6AD31" w14:textId="77777777" w:rsidR="00F035CD" w:rsidRDefault="00F035CD" w:rsidP="00CC4C24">
      <w:r>
        <w:separator/>
      </w:r>
    </w:p>
  </w:endnote>
  <w:endnote w:type="continuationSeparator" w:id="0">
    <w:p w14:paraId="7C054255" w14:textId="77777777" w:rsidR="00F035CD" w:rsidRDefault="00F035CD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4E5FB" w14:textId="77777777" w:rsidR="00F035CD" w:rsidRDefault="00F035CD" w:rsidP="00CC4C24">
      <w:r>
        <w:separator/>
      </w:r>
    </w:p>
  </w:footnote>
  <w:footnote w:type="continuationSeparator" w:id="0">
    <w:p w14:paraId="18A3986D" w14:textId="77777777" w:rsidR="00F035CD" w:rsidRDefault="00F035CD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5D85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2B3869"/>
    <w:rsid w:val="003104C6"/>
    <w:rsid w:val="003159CE"/>
    <w:rsid w:val="00315A10"/>
    <w:rsid w:val="00315B02"/>
    <w:rsid w:val="003464E5"/>
    <w:rsid w:val="00352966"/>
    <w:rsid w:val="00363119"/>
    <w:rsid w:val="003731F1"/>
    <w:rsid w:val="003B24E9"/>
    <w:rsid w:val="003E2617"/>
    <w:rsid w:val="003E64AF"/>
    <w:rsid w:val="003F2DC2"/>
    <w:rsid w:val="003F5F46"/>
    <w:rsid w:val="00402DD8"/>
    <w:rsid w:val="0042463F"/>
    <w:rsid w:val="0044021A"/>
    <w:rsid w:val="004829D9"/>
    <w:rsid w:val="004A447A"/>
    <w:rsid w:val="004C6286"/>
    <w:rsid w:val="004F7AD2"/>
    <w:rsid w:val="00502CE6"/>
    <w:rsid w:val="00583670"/>
    <w:rsid w:val="0059355D"/>
    <w:rsid w:val="005D7FE7"/>
    <w:rsid w:val="00627B06"/>
    <w:rsid w:val="00627F81"/>
    <w:rsid w:val="0064067C"/>
    <w:rsid w:val="00645D25"/>
    <w:rsid w:val="00684E93"/>
    <w:rsid w:val="006968E4"/>
    <w:rsid w:val="006A5809"/>
    <w:rsid w:val="006B29CD"/>
    <w:rsid w:val="006B35F2"/>
    <w:rsid w:val="006D4C49"/>
    <w:rsid w:val="006D4EFF"/>
    <w:rsid w:val="00700B31"/>
    <w:rsid w:val="007363C6"/>
    <w:rsid w:val="007762DD"/>
    <w:rsid w:val="00786586"/>
    <w:rsid w:val="007946A9"/>
    <w:rsid w:val="007D76B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8E67AE"/>
    <w:rsid w:val="008F0861"/>
    <w:rsid w:val="00900222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64716"/>
    <w:rsid w:val="00A73D75"/>
    <w:rsid w:val="00A8726A"/>
    <w:rsid w:val="00A949A0"/>
    <w:rsid w:val="00AA7564"/>
    <w:rsid w:val="00AF52BA"/>
    <w:rsid w:val="00B04EFF"/>
    <w:rsid w:val="00B11D53"/>
    <w:rsid w:val="00B277AA"/>
    <w:rsid w:val="00B40F6E"/>
    <w:rsid w:val="00B455BF"/>
    <w:rsid w:val="00B902A3"/>
    <w:rsid w:val="00B93E54"/>
    <w:rsid w:val="00B94635"/>
    <w:rsid w:val="00B96ADC"/>
    <w:rsid w:val="00BB0D7D"/>
    <w:rsid w:val="00BC4EAB"/>
    <w:rsid w:val="00BF4552"/>
    <w:rsid w:val="00C311EA"/>
    <w:rsid w:val="00C37C38"/>
    <w:rsid w:val="00C5361E"/>
    <w:rsid w:val="00C53CFA"/>
    <w:rsid w:val="00C61F85"/>
    <w:rsid w:val="00C6669C"/>
    <w:rsid w:val="00CA0FAA"/>
    <w:rsid w:val="00CA5FF2"/>
    <w:rsid w:val="00CB29E6"/>
    <w:rsid w:val="00CC4C24"/>
    <w:rsid w:val="00D01384"/>
    <w:rsid w:val="00D61512"/>
    <w:rsid w:val="00D71886"/>
    <w:rsid w:val="00D97D7C"/>
    <w:rsid w:val="00DA7FCE"/>
    <w:rsid w:val="00DF50C2"/>
    <w:rsid w:val="00E01A92"/>
    <w:rsid w:val="00E06A6A"/>
    <w:rsid w:val="00E147C5"/>
    <w:rsid w:val="00E72F49"/>
    <w:rsid w:val="00E86168"/>
    <w:rsid w:val="00EA26C4"/>
    <w:rsid w:val="00EF2966"/>
    <w:rsid w:val="00F035CD"/>
    <w:rsid w:val="00F314BD"/>
    <w:rsid w:val="00F5617C"/>
    <w:rsid w:val="00F77BAA"/>
    <w:rsid w:val="00F83BBA"/>
    <w:rsid w:val="00F90D88"/>
    <w:rsid w:val="00F9638C"/>
    <w:rsid w:val="00FB57D4"/>
    <w:rsid w:val="00FD48D1"/>
    <w:rsid w:val="00FD615C"/>
    <w:rsid w:val="00FE10E6"/>
    <w:rsid w:val="00FE157A"/>
    <w:rsid w:val="00FE4D4C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63FC7-FE0E-4EE5-873F-C6B38B73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23</TotalTime>
  <Pages>1</Pages>
  <Words>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Timofey Myadel</cp:lastModifiedBy>
  <cp:revision>10</cp:revision>
  <cp:lastPrinted>2018-05-31T03:03:00Z</cp:lastPrinted>
  <dcterms:created xsi:type="dcterms:W3CDTF">2023-05-23T15:51:00Z</dcterms:created>
  <dcterms:modified xsi:type="dcterms:W3CDTF">2023-06-01T08:45:00Z</dcterms:modified>
</cp:coreProperties>
</file>