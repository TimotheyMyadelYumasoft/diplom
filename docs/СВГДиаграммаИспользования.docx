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0D78" w14:textId="5CAA9B2C" w:rsidR="00627F81" w:rsidRPr="00B11D53" w:rsidRDefault="00781A4C" w:rsidP="003C3DB0">
      <w:pPr>
        <w:pStyle w:val="ab"/>
        <w:tabs>
          <w:tab w:val="left" w:pos="142"/>
        </w:tabs>
        <w:spacing w:before="120"/>
        <w:ind w:left="851" w:hanging="284"/>
        <w:rPr>
          <w:b/>
          <w:lang w:val="ru-RU"/>
        </w:rPr>
      </w:pPr>
      <w:r>
        <w:rPr>
          <w:noProof/>
        </w:rPr>
        <w:drawing>
          <wp:inline distT="0" distB="0" distL="0" distR="0" wp14:anchorId="180FD5F5" wp14:editId="328FCBDB">
            <wp:extent cx="13906500" cy="79533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19AC2DBD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61AA2411" w:rsidR="00A314D7" w:rsidRPr="00136FC4" w:rsidRDefault="003104C6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Мядель Т. 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61AA2411" w:rsidR="00A314D7" w:rsidRPr="00136FC4" w:rsidRDefault="003104C6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Мядель Т. Д.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602F72EE" w:rsidR="00A314D7" w:rsidRPr="00627B06" w:rsidRDefault="006D4C49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</w:t>
                            </w:r>
                            <w:r w:rsid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DzeoYL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602F72EE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</w:t>
                      </w:r>
                      <w:r w:rsid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89611A2" w:rsidR="00A425F9" w:rsidRPr="00627B06" w:rsidRDefault="00BF4552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</w:t>
                            </w:r>
                            <w:r w:rsid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CUlXUx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689611A2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</w:t>
                      </w:r>
                      <w:r w:rsid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412FF9FC" w:rsidR="00A425F9" w:rsidRPr="00627B06" w:rsidRDefault="003104C6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412FF9FC" w:rsidR="00A425F9" w:rsidRPr="00627B06" w:rsidRDefault="003104C6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A1601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lx6gIAAHo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85mZce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A1601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A1601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A16018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ADFJ1U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A1601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A16018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rI7AIAAHo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ck7QIAAHoGAAAOAAAAZHJzL2Uyb0RvYy54bWysVW1vmzAQ/j5p/8HydwoEEl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A16018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UR7QIAAHo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" filled="f" stroked="f" strokeweight=".25pt">
                <v:textbox inset="1pt,1pt,1pt,1pt">
                  <w:txbxContent>
                    <w:p w14:paraId="0C9928C5" w14:textId="77777777" w:rsidR="00A314D7" w:rsidRPr="00A16018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A16018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Утверд</w:t>
                      </w:r>
                      <w:proofErr w:type="spellEnd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A16018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Т. </w:t>
                            </w:r>
                            <w:r w:rsidR="0087576F" w:rsidRPr="00A1601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nF6QIAAHo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" filled="f" stroked="f" strokeweight=".25pt">
                <v:textbox inset="1pt,1pt,1pt,1pt">
                  <w:txbxContent>
                    <w:p w14:paraId="43F18979" w14:textId="77777777" w:rsidR="00A314D7" w:rsidRPr="00A16018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A16018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 w:rsidRPr="00A16018">
                        <w:rPr>
                          <w:rFonts w:ascii="Times New Roman" w:hAnsi="Times New Roman"/>
                          <w:sz w:val="18"/>
                        </w:rPr>
                        <w:t xml:space="preserve">Т. </w:t>
                      </w:r>
                      <w:r w:rsidR="0087576F" w:rsidRPr="00A1601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онтр</w:t>
                      </w:r>
                      <w:proofErr w:type="spellEnd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A16018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va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" filled="f" stroked="f" strokeweight=".25pt">
                <v:textbox inset="1pt,1pt,1pt,1pt">
                  <w:txbxContent>
                    <w:p w14:paraId="0E38F1BF" w14:textId="77777777" w:rsidR="00A314D7" w:rsidRPr="00A16018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A16018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Провер</w:t>
                      </w:r>
                      <w:proofErr w:type="spellEnd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A16018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5T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" filled="f" stroked="f" strokeweight=".25pt">
                <v:textbox inset="1pt,1pt,1pt,1pt">
                  <w:txbxContent>
                    <w:p w14:paraId="6B0E8A37" w14:textId="77777777" w:rsidR="00A314D7" w:rsidRPr="00A16018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A16018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Разраб</w:t>
                      </w:r>
                      <w:proofErr w:type="spellEnd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2w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Y4w4aSBHn0E1wrc1RbPANwp1rYrB8bF9kIajau9F/k0hLtIK/OhCStFVlBSAy/q7FweMoeAo&#10;2nQfRAHxyU4LK9ahlI0JCDKgg83J0zkn9KBRDpthEHljyFw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HZ6wIAAHs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JTJpuf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A1601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6n6gIAAHs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" filled="f" stroked="f" strokeweight=".25pt">
                <v:textbox inset="1pt,1pt,1pt,1pt">
                  <w:txbxContent>
                    <w:p w14:paraId="167F8C46" w14:textId="77777777" w:rsidR="00A314D7" w:rsidRPr="00A1601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A1601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NHNpzO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A1601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C16B148" w:rsidR="00F77BAA" w:rsidRPr="00D97D7C" w:rsidRDefault="0087576F" w:rsidP="00F77BA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6D4C49"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</w:t>
                            </w:r>
                            <w:r w:rsidR="00F83BBA"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32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6C16B148" w:rsidR="00F77BAA" w:rsidRPr="00D97D7C" w:rsidRDefault="0087576F" w:rsidP="00F77BA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6D4C49"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</w:t>
                      </w:r>
                      <w:r w:rsidR="00F83BBA"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32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A1601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1601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zq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" filled="f" stroked="f" strokeweight=".25pt">
                <v:textbox inset="1pt,1pt,1pt,1pt">
                  <w:txbxContent>
                    <w:p w14:paraId="2CFC233A" w14:textId="77777777" w:rsidR="00A314D7" w:rsidRPr="00A1601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1601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A1601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" filled="f" stroked="f" strokeweight=".25pt">
                <v:textbox inset="1pt,1pt,1pt,1pt">
                  <w:txbxContent>
                    <w:p w14:paraId="389281B9" w14:textId="77777777" w:rsidR="00A314D7" w:rsidRPr="00A1601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280E13B5" w:rsidR="0059355D" w:rsidRPr="0059355D" w:rsidRDefault="003104C6" w:rsidP="000D46B1">
                            <w:pPr>
                              <w:pStyle w:val="ab"/>
                              <w:suppressAutoHyphens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  <w:r w:rsidR="000D46B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вариантов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280E13B5" w:rsidR="0059355D" w:rsidRPr="0059355D" w:rsidRDefault="003104C6" w:rsidP="000D46B1">
                      <w:pPr>
                        <w:pStyle w:val="ab"/>
                        <w:suppressAutoHyphens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  <w:r w:rsidR="000D46B1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вариантов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3C6AA320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БГТУ</w:t>
                            </w:r>
                            <w:r w:rsid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 0</w:t>
                            </w:r>
                            <w:r w:rsidR="00BA433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en-US" w:eastAsia="en-US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F83BB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BA433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F83BB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3C6AA320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БГТУ</w:t>
                      </w:r>
                      <w:r w:rsid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 0</w:t>
                      </w:r>
                      <w:r w:rsidR="00BA433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en-US" w:eastAsia="en-US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F83BB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BA433A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F83BB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A1601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1601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mE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" filled="f" stroked="f" strokeweight=".25pt">
                <v:textbox inset="1pt,1pt,1pt,1pt">
                  <w:txbxContent>
                    <w:p w14:paraId="330140BF" w14:textId="77777777" w:rsidR="00A314D7" w:rsidRPr="00A1601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1601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A1601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" filled="f" stroked="f" strokeweight=".25pt">
                <v:textbox inset="1pt,1pt,1pt,1pt">
                  <w:txbxContent>
                    <w:p w14:paraId="59D0724F" w14:textId="77777777" w:rsidR="00A314D7" w:rsidRPr="00A1601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A1601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A16018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E1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l7nhNe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A1601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A16018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A16018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1601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qj6Q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" filled="f" stroked="f" strokeweight=".25pt">
                <v:textbox inset="1pt,1pt,1pt,1pt">
                  <w:txbxContent>
                    <w:p w14:paraId="371A01C5" w14:textId="77777777" w:rsidR="00A314D7" w:rsidRPr="00A16018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1601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w4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FE654" w14:textId="77777777" w:rsidR="00666108" w:rsidRDefault="00666108" w:rsidP="00CC4C24">
      <w:r>
        <w:separator/>
      </w:r>
    </w:p>
  </w:endnote>
  <w:endnote w:type="continuationSeparator" w:id="0">
    <w:p w14:paraId="0D4428B4" w14:textId="77777777" w:rsidR="00666108" w:rsidRDefault="00666108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991DA" w14:textId="77777777" w:rsidR="00666108" w:rsidRDefault="00666108" w:rsidP="00CC4C24">
      <w:r>
        <w:separator/>
      </w:r>
    </w:p>
  </w:footnote>
  <w:footnote w:type="continuationSeparator" w:id="0">
    <w:p w14:paraId="1C743B14" w14:textId="77777777" w:rsidR="00666108" w:rsidRDefault="00666108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A4242"/>
    <w:rsid w:val="000C3F47"/>
    <w:rsid w:val="000D46B1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04C6"/>
    <w:rsid w:val="003159CE"/>
    <w:rsid w:val="00315A10"/>
    <w:rsid w:val="00315B02"/>
    <w:rsid w:val="003464E5"/>
    <w:rsid w:val="00352966"/>
    <w:rsid w:val="00363119"/>
    <w:rsid w:val="003731F1"/>
    <w:rsid w:val="003C3DB0"/>
    <w:rsid w:val="003E64AF"/>
    <w:rsid w:val="003F2DC2"/>
    <w:rsid w:val="003F5F46"/>
    <w:rsid w:val="00402DD8"/>
    <w:rsid w:val="0042463F"/>
    <w:rsid w:val="0044021A"/>
    <w:rsid w:val="004771D1"/>
    <w:rsid w:val="004829D9"/>
    <w:rsid w:val="004C6286"/>
    <w:rsid w:val="004F42A8"/>
    <w:rsid w:val="004F7AD2"/>
    <w:rsid w:val="00502CE6"/>
    <w:rsid w:val="0059355D"/>
    <w:rsid w:val="005A5C53"/>
    <w:rsid w:val="005D7FE7"/>
    <w:rsid w:val="00627B06"/>
    <w:rsid w:val="00627F81"/>
    <w:rsid w:val="0064067C"/>
    <w:rsid w:val="00645D25"/>
    <w:rsid w:val="00666108"/>
    <w:rsid w:val="00684E93"/>
    <w:rsid w:val="006A5809"/>
    <w:rsid w:val="006B29CD"/>
    <w:rsid w:val="006D4C49"/>
    <w:rsid w:val="006D4EFF"/>
    <w:rsid w:val="00700B31"/>
    <w:rsid w:val="007363C6"/>
    <w:rsid w:val="007762DD"/>
    <w:rsid w:val="00781A4C"/>
    <w:rsid w:val="00786586"/>
    <w:rsid w:val="007946A9"/>
    <w:rsid w:val="007D76B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A178D"/>
    <w:rsid w:val="008E420A"/>
    <w:rsid w:val="008E67AE"/>
    <w:rsid w:val="00900222"/>
    <w:rsid w:val="00936E43"/>
    <w:rsid w:val="00937430"/>
    <w:rsid w:val="0094447A"/>
    <w:rsid w:val="00990457"/>
    <w:rsid w:val="009C30B3"/>
    <w:rsid w:val="009D0FB5"/>
    <w:rsid w:val="009E3B15"/>
    <w:rsid w:val="00A11AA8"/>
    <w:rsid w:val="00A15230"/>
    <w:rsid w:val="00A16018"/>
    <w:rsid w:val="00A27A0C"/>
    <w:rsid w:val="00A314D7"/>
    <w:rsid w:val="00A4117E"/>
    <w:rsid w:val="00A425F9"/>
    <w:rsid w:val="00A44B16"/>
    <w:rsid w:val="00A56F5E"/>
    <w:rsid w:val="00A73D75"/>
    <w:rsid w:val="00A8726A"/>
    <w:rsid w:val="00A949A0"/>
    <w:rsid w:val="00AA7564"/>
    <w:rsid w:val="00AF52BA"/>
    <w:rsid w:val="00B04EFF"/>
    <w:rsid w:val="00B11D53"/>
    <w:rsid w:val="00B277AA"/>
    <w:rsid w:val="00B40F6E"/>
    <w:rsid w:val="00B455BF"/>
    <w:rsid w:val="00B902A3"/>
    <w:rsid w:val="00B93E54"/>
    <w:rsid w:val="00B94635"/>
    <w:rsid w:val="00BA433A"/>
    <w:rsid w:val="00BB0D7D"/>
    <w:rsid w:val="00BC4EAB"/>
    <w:rsid w:val="00BF4552"/>
    <w:rsid w:val="00C311EA"/>
    <w:rsid w:val="00C37C38"/>
    <w:rsid w:val="00C5361E"/>
    <w:rsid w:val="00C61F85"/>
    <w:rsid w:val="00C6669C"/>
    <w:rsid w:val="00C945A1"/>
    <w:rsid w:val="00C965D3"/>
    <w:rsid w:val="00CA0FAA"/>
    <w:rsid w:val="00CA5FF2"/>
    <w:rsid w:val="00CB29E6"/>
    <w:rsid w:val="00CC4C24"/>
    <w:rsid w:val="00CF49FB"/>
    <w:rsid w:val="00D01384"/>
    <w:rsid w:val="00D61512"/>
    <w:rsid w:val="00D915A0"/>
    <w:rsid w:val="00D97D7C"/>
    <w:rsid w:val="00DC534E"/>
    <w:rsid w:val="00DF6445"/>
    <w:rsid w:val="00E01A92"/>
    <w:rsid w:val="00E06A6A"/>
    <w:rsid w:val="00E6009F"/>
    <w:rsid w:val="00E72F49"/>
    <w:rsid w:val="00E86168"/>
    <w:rsid w:val="00EA26C4"/>
    <w:rsid w:val="00EF6E46"/>
    <w:rsid w:val="00F314BD"/>
    <w:rsid w:val="00F5617C"/>
    <w:rsid w:val="00F77BAA"/>
    <w:rsid w:val="00F83BBA"/>
    <w:rsid w:val="00F90D88"/>
    <w:rsid w:val="00F9638C"/>
    <w:rsid w:val="00FB57D4"/>
    <w:rsid w:val="00FD48D1"/>
    <w:rsid w:val="00FD615C"/>
    <w:rsid w:val="00FE03FF"/>
    <w:rsid w:val="00FE10E6"/>
    <w:rsid w:val="00FE157A"/>
    <w:rsid w:val="00FE4D4C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B238D-F6A7-4509-B637-8DF68FE6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16</TotalTime>
  <Pages>1</Pages>
  <Words>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Timofey Myadel</cp:lastModifiedBy>
  <cp:revision>13</cp:revision>
  <cp:lastPrinted>2018-05-31T03:03:00Z</cp:lastPrinted>
  <dcterms:created xsi:type="dcterms:W3CDTF">2023-05-23T16:38:00Z</dcterms:created>
  <dcterms:modified xsi:type="dcterms:W3CDTF">2023-06-02T08:30:00Z</dcterms:modified>
</cp:coreProperties>
</file>