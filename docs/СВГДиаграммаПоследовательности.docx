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5F6B8B51" w:rsidR="00627F81" w:rsidRPr="00B11D53" w:rsidRDefault="00BE6454" w:rsidP="008D6A17">
      <w:pPr>
        <w:pStyle w:val="ab"/>
        <w:tabs>
          <w:tab w:val="left" w:pos="142"/>
        </w:tabs>
        <w:spacing w:before="240"/>
        <w:ind w:left="851" w:hanging="57"/>
        <w:jc w:val="center"/>
        <w:rPr>
          <w:b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3BCC9511" wp14:editId="327F8392">
            <wp:extent cx="9753600" cy="7239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538A8DF3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1AA2411" w:rsidR="00A314D7" w:rsidRPr="00136FC4" w:rsidRDefault="003104C6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Мядель Т. 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1AA2411" w:rsidR="00A314D7" w:rsidRPr="00136FC4" w:rsidRDefault="003104C6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Мядель Т. Д.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602F72EE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602F72EE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89611A2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89611A2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412FF9FC" w:rsidR="00A425F9" w:rsidRPr="00627B06" w:rsidRDefault="003104C6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412FF9FC" w:rsidR="00A425F9" w:rsidRPr="00627B06" w:rsidRDefault="003104C6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A0713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A0713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A0713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A07138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A0713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A07138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A0713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A0713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Утверд</w:t>
                      </w:r>
                      <w:proofErr w:type="spellEnd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A0713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A0713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A0713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A07138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A0713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онтр</w:t>
                      </w:r>
                      <w:proofErr w:type="spellEnd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A0713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A0713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Провер</w:t>
                      </w:r>
                      <w:proofErr w:type="spellEnd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A07138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A07138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Разраб</w:t>
                      </w:r>
                      <w:proofErr w:type="spellEnd"/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A0713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A0713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08086B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08086B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08086B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08086B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C16B148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</w:t>
                            </w:r>
                            <w:r w:rsidR="00F83BBA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32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C16B148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r w:rsidR="00F83BBA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32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A0713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A0713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08086B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08086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8086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08086B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08086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08086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4AD78CAC" w:rsidR="0059355D" w:rsidRPr="0059355D" w:rsidRDefault="00B177FF" w:rsidP="00B177FF">
                            <w:pPr>
                              <w:pStyle w:val="ab"/>
                              <w:suppressAutoHyphens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последовательности создания пользователя по кандидату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4AD78CAC" w:rsidR="0059355D" w:rsidRPr="0059355D" w:rsidRDefault="00B177FF" w:rsidP="00B177FF">
                      <w:pPr>
                        <w:pStyle w:val="ab"/>
                        <w:suppressAutoHyphens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последовательности создания пользователя по кандидату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90DBFD4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БГТУ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 0</w:t>
                            </w:r>
                            <w:r w:rsidR="008E6416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>5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8E641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390DBFD4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БГТУ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 0</w:t>
                      </w:r>
                      <w:r w:rsidR="008E6416">
                        <w:rPr>
                          <w:rFonts w:ascii="Times New Roman" w:eastAsia="Calibri" w:hAnsi="Times New Roman"/>
                          <w:sz w:val="24"/>
                          <w:szCs w:val="24"/>
                          <w:lang w:val="en-US" w:eastAsia="en-US"/>
                        </w:rPr>
                        <w:t>5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8E6416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A07138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0713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A07138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0713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08086B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8086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08086B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08086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08086B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08086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08086B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08086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08086B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08086B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08086B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08086B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F4659" w14:textId="77777777" w:rsidR="00B44372" w:rsidRDefault="00B44372" w:rsidP="00CC4C24">
      <w:r>
        <w:separator/>
      </w:r>
    </w:p>
  </w:endnote>
  <w:endnote w:type="continuationSeparator" w:id="0">
    <w:p w14:paraId="6B8326AD" w14:textId="77777777" w:rsidR="00B44372" w:rsidRDefault="00B44372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A7863" w14:textId="77777777" w:rsidR="00B44372" w:rsidRDefault="00B44372" w:rsidP="00CC4C24">
      <w:r>
        <w:separator/>
      </w:r>
    </w:p>
  </w:footnote>
  <w:footnote w:type="continuationSeparator" w:id="0">
    <w:p w14:paraId="5D358091" w14:textId="77777777" w:rsidR="00B44372" w:rsidRDefault="00B44372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8086B"/>
    <w:rsid w:val="000A4242"/>
    <w:rsid w:val="000B535D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82BD0"/>
    <w:rsid w:val="002A56A9"/>
    <w:rsid w:val="003104C6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2463F"/>
    <w:rsid w:val="0044021A"/>
    <w:rsid w:val="004829D9"/>
    <w:rsid w:val="00486077"/>
    <w:rsid w:val="004C6286"/>
    <w:rsid w:val="004F7AD2"/>
    <w:rsid w:val="00502CE6"/>
    <w:rsid w:val="0059355D"/>
    <w:rsid w:val="005D7FE7"/>
    <w:rsid w:val="00627B06"/>
    <w:rsid w:val="00627F81"/>
    <w:rsid w:val="0064067C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55DA"/>
    <w:rsid w:val="00786586"/>
    <w:rsid w:val="007946A9"/>
    <w:rsid w:val="007D76B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D6A17"/>
    <w:rsid w:val="008E420A"/>
    <w:rsid w:val="008E6416"/>
    <w:rsid w:val="008E67AE"/>
    <w:rsid w:val="00900222"/>
    <w:rsid w:val="009143F8"/>
    <w:rsid w:val="00937430"/>
    <w:rsid w:val="0094447A"/>
    <w:rsid w:val="00990457"/>
    <w:rsid w:val="009C30B3"/>
    <w:rsid w:val="009E3B15"/>
    <w:rsid w:val="00A07138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949A0"/>
    <w:rsid w:val="00AA63C3"/>
    <w:rsid w:val="00AA7564"/>
    <w:rsid w:val="00AF52BA"/>
    <w:rsid w:val="00B04EFF"/>
    <w:rsid w:val="00B11D53"/>
    <w:rsid w:val="00B177FF"/>
    <w:rsid w:val="00B277AA"/>
    <w:rsid w:val="00B40F6E"/>
    <w:rsid w:val="00B44372"/>
    <w:rsid w:val="00B455BF"/>
    <w:rsid w:val="00B902A3"/>
    <w:rsid w:val="00B93E54"/>
    <w:rsid w:val="00B94635"/>
    <w:rsid w:val="00BB0D7D"/>
    <w:rsid w:val="00BC4EAB"/>
    <w:rsid w:val="00BE6454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75D9F"/>
    <w:rsid w:val="00D97D7C"/>
    <w:rsid w:val="00E01A92"/>
    <w:rsid w:val="00E06A6A"/>
    <w:rsid w:val="00E72F49"/>
    <w:rsid w:val="00E86168"/>
    <w:rsid w:val="00EA26C4"/>
    <w:rsid w:val="00F314BD"/>
    <w:rsid w:val="00F5617C"/>
    <w:rsid w:val="00F77BAA"/>
    <w:rsid w:val="00F82320"/>
    <w:rsid w:val="00F83BBA"/>
    <w:rsid w:val="00F90D88"/>
    <w:rsid w:val="00F9638C"/>
    <w:rsid w:val="00FB57D4"/>
    <w:rsid w:val="00FD48D1"/>
    <w:rsid w:val="00FD615C"/>
    <w:rsid w:val="00FE10E6"/>
    <w:rsid w:val="00FE157A"/>
    <w:rsid w:val="00FE4D4C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953C-F6D9-4775-99FD-F70F42DE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</TotalTime>
  <Pages>1</Pages>
  <Words>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Timofey Myadel</cp:lastModifiedBy>
  <cp:revision>3</cp:revision>
  <cp:lastPrinted>2018-05-31T03:03:00Z</cp:lastPrinted>
  <dcterms:created xsi:type="dcterms:W3CDTF">2023-06-20T18:50:00Z</dcterms:created>
  <dcterms:modified xsi:type="dcterms:W3CDTF">2023-06-20T18:55:00Z</dcterms:modified>
</cp:coreProperties>
</file>