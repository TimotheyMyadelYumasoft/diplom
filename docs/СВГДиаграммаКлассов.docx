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E0D78" w14:textId="6A806871" w:rsidR="00627F81" w:rsidRPr="00B11D53" w:rsidRDefault="00D44105" w:rsidP="00D44105">
      <w:pPr>
        <w:pStyle w:val="ab"/>
        <w:tabs>
          <w:tab w:val="left" w:pos="142"/>
        </w:tabs>
        <w:spacing w:before="240"/>
        <w:ind w:left="851" w:hanging="57"/>
        <w:jc w:val="center"/>
        <w:rPr>
          <w:b/>
          <w:lang w:val="ru-RU"/>
        </w:rPr>
      </w:pPr>
      <w:bookmarkStart w:id="0" w:name="_GoBack"/>
      <w:r>
        <w:rPr>
          <w:noProof/>
        </w:rPr>
        <w:drawing>
          <wp:inline distT="0" distB="0" distL="0" distR="0" wp14:anchorId="5B339682" wp14:editId="6521E2CC">
            <wp:extent cx="13792200" cy="91725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0" cy="917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963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2C37E64C">
                <wp:simplePos x="0" y="0"/>
                <wp:positionH relativeFrom="column">
                  <wp:posOffset>8672513</wp:posOffset>
                </wp:positionH>
                <wp:positionV relativeFrom="paragraph">
                  <wp:posOffset>8958263</wp:posOffset>
                </wp:positionV>
                <wp:extent cx="1309687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68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61AA2411" w:rsidR="00A314D7" w:rsidRPr="00136FC4" w:rsidRDefault="003104C6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Мядель Т. 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6" style="position:absolute;left:0;text-align:left;margin-left:682.9pt;margin-top:705.4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IRp5wIAAHQ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" filled="f" stroked="f" strokeweight=".25pt">
                <v:textbox inset="1pt,1pt,1pt,1pt">
                  <w:txbxContent>
                    <w:p w14:paraId="1F666E4E" w14:textId="61AA2411" w:rsidR="00A314D7" w:rsidRPr="00136FC4" w:rsidRDefault="003104C6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Мядель Т. Д.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491ECC25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602F72EE" w:rsidR="00A314D7" w:rsidRPr="00627B06" w:rsidRDefault="006D4C49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27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DzeoYL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602F72EE" w:rsidR="00A314D7" w:rsidRPr="00627B06" w:rsidRDefault="006D4C49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54C785AD" wp14:editId="54E517AD">
                <wp:simplePos x="0" y="0"/>
                <wp:positionH relativeFrom="column">
                  <wp:posOffset>8672946</wp:posOffset>
                </wp:positionH>
                <wp:positionV relativeFrom="paragraph">
                  <wp:posOffset>9301018</wp:posOffset>
                </wp:positionV>
                <wp:extent cx="862042" cy="151765"/>
                <wp:effectExtent l="0" t="0" r="0" b="635"/>
                <wp:wrapNone/>
                <wp:docPr id="49" name="Rectangle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2042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A7D92" w14:textId="689611A2" w:rsidR="00A425F9" w:rsidRPr="00627B06" w:rsidRDefault="00BF4552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Пахолко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А.</w:t>
                            </w:r>
                            <w:r w:rsid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С.</w:t>
                            </w:r>
                          </w:p>
                          <w:p w14:paraId="1AC8053D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067DB959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C785AD" id="Rectangle 910" o:spid="_x0000_s1028" style="position:absolute;left:0;text-align:left;margin-left:682.9pt;margin-top:732.35pt;width:67.9pt;height:11.9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" filled="f" stroked="f" strokeweight=".25pt">
                <v:textbox inset="1pt,1pt,1pt,1pt">
                  <w:txbxContent>
                    <w:p w14:paraId="084A7D92" w14:textId="689611A2" w:rsidR="00A425F9" w:rsidRPr="00627B06" w:rsidRDefault="00BF4552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Пахолко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А.</w:t>
                      </w:r>
                      <w:r w:rsid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С.</w:t>
                      </w:r>
                    </w:p>
                    <w:p w14:paraId="1AC8053D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067DB959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3F8BA497">
                <wp:simplePos x="0" y="0"/>
                <wp:positionH relativeFrom="column">
                  <wp:posOffset>8673350</wp:posOffset>
                </wp:positionH>
                <wp:positionV relativeFrom="paragraph">
                  <wp:posOffset>9127836</wp:posOffset>
                </wp:positionV>
                <wp:extent cx="861637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37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412FF9FC" w:rsidR="00A425F9" w:rsidRPr="00627B06" w:rsidRDefault="003104C6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Пацей</w:t>
                            </w:r>
                            <w:proofErr w:type="spellEnd"/>
                            <w:r w:rsidRPr="003104C6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Н. В.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29" style="position:absolute;left:0;text-align:left;margin-left:682.95pt;margin-top:718.75pt;width:67.85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" filled="f" stroked="f" strokeweight=".25pt">
                <v:textbox inset="1pt,1pt,1pt,1pt">
                  <w:txbxContent>
                    <w:p w14:paraId="13B30A31" w14:textId="412FF9FC" w:rsidR="00A425F9" w:rsidRPr="00627B06" w:rsidRDefault="003104C6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Пацей</w:t>
                      </w:r>
                      <w:proofErr w:type="spellEnd"/>
                      <w:r w:rsidRPr="003104C6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Н. В.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07F5793C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31A05D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f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6676840E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3ED2B45C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768565F9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DF6850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0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" filled="f" stroked="f" strokeweight=".25pt">
                <v:textbox inset="1pt,1pt,1pt,1pt">
                  <w:txbxContent>
                    <w:p w14:paraId="44CE5626" w14:textId="77777777" w:rsidR="00A314D7" w:rsidRPr="00DF6850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5D4F3E3C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DF6850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DF6850">
                              <w:rPr>
                                <w:rFonts w:ascii="Times New Roman" w:hAnsi="Times New Roman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1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" filled="f" stroked="f" strokeweight=".25pt">
                <v:textbox inset="1pt,1pt,1pt,1pt">
                  <w:txbxContent>
                    <w:p w14:paraId="35F83CA4" w14:textId="77777777" w:rsidR="00A314D7" w:rsidRPr="00DF6850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proofErr w:type="spellStart"/>
                      <w:r w:rsidRPr="00DF6850">
                        <w:rPr>
                          <w:rFonts w:ascii="Times New Roman" w:hAnsi="Times New Roman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4676BAC6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2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1F26FBF3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Rectangle 933" o:spid="_x0000_s1033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3AA5FBF4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77777777" w:rsidR="00A314D7" w:rsidRPr="00DF6850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Утверд</w:t>
                            </w:r>
                            <w:proofErr w:type="spellEnd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34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" filled="f" stroked="f" strokeweight=".25pt">
                <v:textbox inset="1pt,1pt,1pt,1pt">
                  <w:txbxContent>
                    <w:p w14:paraId="0C9928C5" w14:textId="77777777" w:rsidR="00A314D7" w:rsidRPr="00DF6850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Утверд</w:t>
                      </w:r>
                      <w:proofErr w:type="spellEnd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7E181A65">
                <wp:simplePos x="0" y="0"/>
                <wp:positionH relativeFrom="column">
                  <wp:posOffset>7990205</wp:posOffset>
                </wp:positionH>
                <wp:positionV relativeFrom="paragraph">
                  <wp:posOffset>9300210</wp:posOffset>
                </wp:positionV>
                <wp:extent cx="683895" cy="151765"/>
                <wp:effectExtent l="0" t="0" r="0" b="0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7777777" w:rsidR="00A314D7" w:rsidRPr="00DF6850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87576F"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Т. </w:t>
                            </w:r>
                            <w:r w:rsidR="0087576F" w:rsidRPr="00DF685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</w:t>
                            </w:r>
                            <w:proofErr w:type="spellStart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онтр</w:t>
                            </w:r>
                            <w:proofErr w:type="spellEnd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5" style="position:absolute;left:0;text-align:left;margin-left:629.15pt;margin-top:732.3pt;width:53.85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" filled="f" stroked="f" strokeweight=".25pt">
                <v:textbox inset="1pt,1pt,1pt,1pt">
                  <w:txbxContent>
                    <w:p w14:paraId="43F18979" w14:textId="77777777" w:rsidR="00A314D7" w:rsidRPr="00DF6850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87576F" w:rsidRPr="00DF6850">
                        <w:rPr>
                          <w:rFonts w:ascii="Times New Roman" w:hAnsi="Times New Roman"/>
                          <w:sz w:val="18"/>
                        </w:rPr>
                        <w:t xml:space="preserve">Т. </w:t>
                      </w:r>
                      <w:r w:rsidR="0087576F" w:rsidRPr="00DF685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</w:t>
                      </w:r>
                      <w:proofErr w:type="spellStart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онтр</w:t>
                      </w:r>
                      <w:proofErr w:type="spellEnd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08EA7EEA">
                <wp:simplePos x="0" y="0"/>
                <wp:positionH relativeFrom="column">
                  <wp:posOffset>7990205</wp:posOffset>
                </wp:positionH>
                <wp:positionV relativeFrom="paragraph">
                  <wp:posOffset>9128760</wp:posOffset>
                </wp:positionV>
                <wp:extent cx="683895" cy="151765"/>
                <wp:effectExtent l="0" t="0" r="0" b="0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DF6850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6" style="position:absolute;left:0;text-align:left;margin-left:629.15pt;margin-top:718.8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Jva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" filled="f" stroked="f" strokeweight=".25pt">
                <v:textbox inset="1pt,1pt,1pt,1pt">
                  <w:txbxContent>
                    <w:p w14:paraId="0E38F1BF" w14:textId="77777777" w:rsidR="00A314D7" w:rsidRPr="00DF6850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Провер</w:t>
                      </w:r>
                      <w:proofErr w:type="spellEnd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6B6F3365">
                <wp:simplePos x="0" y="0"/>
                <wp:positionH relativeFrom="column">
                  <wp:posOffset>7990205</wp:posOffset>
                </wp:positionH>
                <wp:positionV relativeFrom="paragraph">
                  <wp:posOffset>8957310</wp:posOffset>
                </wp:positionV>
                <wp:extent cx="683895" cy="151765"/>
                <wp:effectExtent l="0" t="0" r="0" b="0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DF6850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7" style="position:absolute;left:0;text-align:left;margin-left:629.15pt;margin-top:705.3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" filled="f" stroked="f" strokeweight=".25pt">
                <v:textbox inset="1pt,1pt,1pt,1pt">
                  <w:txbxContent>
                    <w:p w14:paraId="6B0E8A37" w14:textId="77777777" w:rsidR="00A314D7" w:rsidRPr="00DF6850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Разраб</w:t>
                      </w:r>
                      <w:proofErr w:type="spellEnd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38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H2w6g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igQHY4w4aSBHn0E1wrc1RbPANwp1rYrB8bF9kIajau9F/k0hLtIK/OhCStFVlBSAy/q7FweMoeAo&#10;2nQfRAHxyU4LK9ahlI0JCDKgg83J0zkn9KBRDpthEHljyFw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39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0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DF6850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1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" filled="f" stroked="f" strokeweight=".25pt">
                <v:textbox inset="1pt,1pt,1pt,1pt">
                  <w:txbxContent>
                    <w:p w14:paraId="167F8C46" w14:textId="77777777" w:rsidR="00A314D7" w:rsidRPr="00DF6850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DF6850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2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" filled="f" stroked="f" strokeweight=".25pt">
                <v:textbox inset="1pt,1pt,1pt,1pt">
                  <w:txbxContent>
                    <w:p w14:paraId="2BBE77A5" w14:textId="77777777" w:rsidR="00A314D7" w:rsidRPr="00DF6850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43EB20CF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9C1AA8D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7D100B83">
                <wp:simplePos x="0" y="0"/>
                <wp:positionH relativeFrom="column">
                  <wp:posOffset>12573000</wp:posOffset>
                </wp:positionH>
                <wp:positionV relativeFrom="paragraph">
                  <wp:posOffset>9606915</wp:posOffset>
                </wp:positionV>
                <wp:extent cx="1803400" cy="216535"/>
                <wp:effectExtent l="0" t="0" r="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C16B148" w:rsidR="00F77BAA" w:rsidRPr="00D97D7C" w:rsidRDefault="0087576F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74417</w:t>
                            </w:r>
                            <w:r w:rsidR="006D4C49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0</w:t>
                            </w:r>
                            <w:r w:rsidR="00F83BBA" w:rsidRP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32</w:t>
                            </w: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, 20</w:t>
                            </w:r>
                            <w:r w:rsidR="006D4C49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2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3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43" style="position:absolute;left:0;text-align:left;margin-left:990pt;margin-top:756.4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" filled="f" stroked="f" strokeweight=".25pt">
                <v:textbox inset="1pt,1pt,1pt,1pt">
                  <w:txbxContent>
                    <w:p w14:paraId="4965F336" w14:textId="6C16B148" w:rsidR="00F77BAA" w:rsidRPr="00D97D7C" w:rsidRDefault="0087576F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74417</w:t>
                      </w:r>
                      <w:r w:rsidR="006D4C49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0</w:t>
                      </w:r>
                      <w:r w:rsidR="00F83BBA" w:rsidRP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32</w:t>
                      </w: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, 20</w:t>
                      </w:r>
                      <w:r w:rsidR="006D4C49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2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3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DF6850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4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q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" filled="f" stroked="f" strokeweight=".25pt">
                <v:textbox inset="1pt,1pt,1pt,1pt">
                  <w:txbxContent>
                    <w:p w14:paraId="2CFC233A" w14:textId="77777777" w:rsidR="00A314D7" w:rsidRPr="00DF6850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DF6850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5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" filled="f" stroked="f" strokeweight=".25pt">
                <v:textbox inset="1pt,1pt,1pt,1pt">
                  <w:txbxContent>
                    <w:p w14:paraId="389281B9" w14:textId="77777777" w:rsidR="00A314D7" w:rsidRPr="00DF6850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Лит</w:t>
                      </w:r>
                      <w:proofErr w:type="spellEnd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3267D3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22C017E5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3885CFD0">
                <wp:simplePos x="0" y="0"/>
                <wp:positionH relativeFrom="column">
                  <wp:posOffset>10474960</wp:posOffset>
                </wp:positionH>
                <wp:positionV relativeFrom="paragraph">
                  <wp:posOffset>8636000</wp:posOffset>
                </wp:positionV>
                <wp:extent cx="2022475" cy="789940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2E1D299C" w14:textId="12971190" w:rsidR="0059355D" w:rsidRPr="0076432C" w:rsidRDefault="003104C6" w:rsidP="00816C12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Диаграмма </w:t>
                            </w:r>
                            <w:r w:rsidR="0076432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классов сервисов сервера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46" style="position:absolute;left:0;text-align:left;margin-left:824.8pt;margin-top:680pt;width:159.25pt;height:62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2E1D299C" w14:textId="12971190" w:rsidR="0059355D" w:rsidRPr="0076432C" w:rsidRDefault="003104C6" w:rsidP="00816C12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Диаграмма </w:t>
                      </w:r>
                      <w:r w:rsidR="0076432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классов сервисов сервера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2520816D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623F10CD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D97D7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БГТУ</w:t>
                            </w:r>
                            <w:r w:rsidR="00F83BBA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 0</w:t>
                            </w:r>
                            <w:r w:rsidR="00423748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en-US" w:eastAsia="en-US"/>
                              </w:rPr>
                              <w:t>4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F83BB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423748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="00F83BBA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A314D7" w:rsidRPr="00D97D7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" filled="f" stroked="f" strokeweight=".25pt">
                <v:textbox inset="1pt,1pt,1pt,1pt">
                  <w:txbxContent>
                    <w:p w14:paraId="22347464" w14:textId="623F10CD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D97D7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БГТУ</w:t>
                      </w:r>
                      <w:r w:rsidR="00F83BBA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 0</w:t>
                      </w:r>
                      <w:r w:rsidR="00423748">
                        <w:rPr>
                          <w:rFonts w:ascii="Times New Roman" w:eastAsia="Calibri" w:hAnsi="Times New Roman"/>
                          <w:sz w:val="24"/>
                          <w:szCs w:val="24"/>
                          <w:lang w:val="en-US" w:eastAsia="en-US"/>
                        </w:rPr>
                        <w:t>4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F83BB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423748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</w:t>
                      </w:r>
                      <w:r w:rsidR="00F83BBA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A314D7" w:rsidRPr="00D97D7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DF6850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48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mE7AIAAHs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" filled="f" stroked="f" strokeweight=".25pt">
                <v:textbox inset="1pt,1pt,1pt,1pt">
                  <w:txbxContent>
                    <w:p w14:paraId="330140BF" w14:textId="77777777" w:rsidR="00A314D7" w:rsidRPr="00DF6850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DF6850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49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" filled="f" stroked="f" strokeweight=".25pt">
                <v:textbox inset="1pt,1pt,1pt,1pt">
                  <w:txbxContent>
                    <w:p w14:paraId="59D0724F" w14:textId="77777777" w:rsidR="00A314D7" w:rsidRPr="00DF6850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DF6850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DF6850">
                              <w:rPr>
                                <w:rFonts w:ascii="Times New Roman" w:hAnsi="Times New Roman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0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E16wIAAHs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" filled="f" stroked="f" strokeweight=".25pt">
                <v:textbox inset="1pt,1pt,1pt,1pt">
                  <w:txbxContent>
                    <w:p w14:paraId="16CA5241" w14:textId="77777777" w:rsidR="00A314D7" w:rsidRPr="00DF6850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DF6850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DF6850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 w:rsidRPr="00DF6850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1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" filled="f" stroked="f" strokeweight=".25pt">
                <v:textbox inset="1pt,1pt,1pt,1pt">
                  <w:txbxContent>
                    <w:p w14:paraId="371A01C5" w14:textId="77777777" w:rsidR="00A314D7" w:rsidRPr="00DF6850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 w:rsidRPr="00DF6850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2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47B354BB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44B0EC6E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340832A7">
                <wp:simplePos x="0" y="0"/>
                <wp:positionH relativeFrom="column">
                  <wp:posOffset>12693650</wp:posOffset>
                </wp:positionH>
                <wp:positionV relativeFrom="paragraph">
                  <wp:posOffset>8818880</wp:posOffset>
                </wp:positionV>
                <wp:extent cx="181610" cy="52387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301F7CAB" w:rsidR="00A314D7" w:rsidRPr="00315A10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53" type="#_x0000_t202" style="position:absolute;left:0;text-align:left;margin-left:999.5pt;margin-top:694.4pt;width:14.3pt;height:41.2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xw4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" filled="f" stroked="f">
                <v:textbox>
                  <w:txbxContent>
                    <w:p w14:paraId="19AF81C8" w14:textId="301F7CAB" w:rsidR="00A314D7" w:rsidRPr="00315A10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27F81" w:rsidRPr="00B11D53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AEDA6" w14:textId="77777777" w:rsidR="00220F05" w:rsidRDefault="00220F05" w:rsidP="00CC4C24">
      <w:r>
        <w:separator/>
      </w:r>
    </w:p>
  </w:endnote>
  <w:endnote w:type="continuationSeparator" w:id="0">
    <w:p w14:paraId="75495604" w14:textId="77777777" w:rsidR="00220F05" w:rsidRDefault="00220F05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D3721" w14:textId="77777777" w:rsidR="00220F05" w:rsidRDefault="00220F05" w:rsidP="00CC4C24">
      <w:r>
        <w:separator/>
      </w:r>
    </w:p>
  </w:footnote>
  <w:footnote w:type="continuationSeparator" w:id="0">
    <w:p w14:paraId="35D02784" w14:textId="77777777" w:rsidR="00220F05" w:rsidRDefault="00220F05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22475"/>
    <w:rsid w:val="0003633B"/>
    <w:rsid w:val="000445C9"/>
    <w:rsid w:val="000A4242"/>
    <w:rsid w:val="000D6493"/>
    <w:rsid w:val="000F7BD0"/>
    <w:rsid w:val="001002F1"/>
    <w:rsid w:val="001012E7"/>
    <w:rsid w:val="00136FC4"/>
    <w:rsid w:val="00146697"/>
    <w:rsid w:val="001659B3"/>
    <w:rsid w:val="00175EC9"/>
    <w:rsid w:val="00177EDF"/>
    <w:rsid w:val="001C1104"/>
    <w:rsid w:val="001C7E15"/>
    <w:rsid w:val="001D133A"/>
    <w:rsid w:val="001D6B8F"/>
    <w:rsid w:val="001D75C0"/>
    <w:rsid w:val="00204111"/>
    <w:rsid w:val="00206C0E"/>
    <w:rsid w:val="00220F05"/>
    <w:rsid w:val="00224E6D"/>
    <w:rsid w:val="0024350D"/>
    <w:rsid w:val="002A56A9"/>
    <w:rsid w:val="00302454"/>
    <w:rsid w:val="003104C6"/>
    <w:rsid w:val="003159CE"/>
    <w:rsid w:val="00315A10"/>
    <w:rsid w:val="00315B02"/>
    <w:rsid w:val="003464E5"/>
    <w:rsid w:val="00352966"/>
    <w:rsid w:val="00353A61"/>
    <w:rsid w:val="00363119"/>
    <w:rsid w:val="003731F1"/>
    <w:rsid w:val="003E64AF"/>
    <w:rsid w:val="003F2DC2"/>
    <w:rsid w:val="003F5F46"/>
    <w:rsid w:val="00402DD8"/>
    <w:rsid w:val="00423748"/>
    <w:rsid w:val="0042463F"/>
    <w:rsid w:val="0044021A"/>
    <w:rsid w:val="004829D9"/>
    <w:rsid w:val="004C6286"/>
    <w:rsid w:val="004F7AD2"/>
    <w:rsid w:val="00502CE6"/>
    <w:rsid w:val="0059355D"/>
    <w:rsid w:val="005D7FE7"/>
    <w:rsid w:val="00627B06"/>
    <w:rsid w:val="00627F81"/>
    <w:rsid w:val="0064067C"/>
    <w:rsid w:val="00645D25"/>
    <w:rsid w:val="00684E93"/>
    <w:rsid w:val="006A5809"/>
    <w:rsid w:val="006B29CD"/>
    <w:rsid w:val="006D4C49"/>
    <w:rsid w:val="006D4EFF"/>
    <w:rsid w:val="006E1202"/>
    <w:rsid w:val="00700B31"/>
    <w:rsid w:val="00726D60"/>
    <w:rsid w:val="007363C6"/>
    <w:rsid w:val="0076432C"/>
    <w:rsid w:val="007762DD"/>
    <w:rsid w:val="00786586"/>
    <w:rsid w:val="007946A9"/>
    <w:rsid w:val="007D76B9"/>
    <w:rsid w:val="007E6A64"/>
    <w:rsid w:val="00816C12"/>
    <w:rsid w:val="00817027"/>
    <w:rsid w:val="00827225"/>
    <w:rsid w:val="00833ADE"/>
    <w:rsid w:val="00860D82"/>
    <w:rsid w:val="00862BDD"/>
    <w:rsid w:val="0087576F"/>
    <w:rsid w:val="00881FCF"/>
    <w:rsid w:val="00884079"/>
    <w:rsid w:val="00885931"/>
    <w:rsid w:val="008866B5"/>
    <w:rsid w:val="008912AB"/>
    <w:rsid w:val="00896151"/>
    <w:rsid w:val="008E420A"/>
    <w:rsid w:val="008E67AE"/>
    <w:rsid w:val="00900222"/>
    <w:rsid w:val="00937430"/>
    <w:rsid w:val="00941CD1"/>
    <w:rsid w:val="0094447A"/>
    <w:rsid w:val="00990457"/>
    <w:rsid w:val="00993C6C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73D75"/>
    <w:rsid w:val="00A8726A"/>
    <w:rsid w:val="00A949A0"/>
    <w:rsid w:val="00AA7564"/>
    <w:rsid w:val="00AF52BA"/>
    <w:rsid w:val="00B04EFF"/>
    <w:rsid w:val="00B11D53"/>
    <w:rsid w:val="00B277AA"/>
    <w:rsid w:val="00B40F6E"/>
    <w:rsid w:val="00B455BF"/>
    <w:rsid w:val="00B902A3"/>
    <w:rsid w:val="00B93E54"/>
    <w:rsid w:val="00B94635"/>
    <w:rsid w:val="00BB0D7D"/>
    <w:rsid w:val="00BC4EAB"/>
    <w:rsid w:val="00BF4552"/>
    <w:rsid w:val="00C311EA"/>
    <w:rsid w:val="00C37C38"/>
    <w:rsid w:val="00C5361E"/>
    <w:rsid w:val="00C61F85"/>
    <w:rsid w:val="00C6669C"/>
    <w:rsid w:val="00CA0FAA"/>
    <w:rsid w:val="00CA5FF2"/>
    <w:rsid w:val="00CB29E6"/>
    <w:rsid w:val="00CC4C24"/>
    <w:rsid w:val="00D01384"/>
    <w:rsid w:val="00D32AFA"/>
    <w:rsid w:val="00D44105"/>
    <w:rsid w:val="00D61512"/>
    <w:rsid w:val="00D97D7C"/>
    <w:rsid w:val="00DF6850"/>
    <w:rsid w:val="00E01A92"/>
    <w:rsid w:val="00E06A6A"/>
    <w:rsid w:val="00E72F49"/>
    <w:rsid w:val="00E86168"/>
    <w:rsid w:val="00EA26C4"/>
    <w:rsid w:val="00F314BD"/>
    <w:rsid w:val="00F3621C"/>
    <w:rsid w:val="00F5617C"/>
    <w:rsid w:val="00F77BAA"/>
    <w:rsid w:val="00F83BBA"/>
    <w:rsid w:val="00F90D88"/>
    <w:rsid w:val="00F9638C"/>
    <w:rsid w:val="00FB57D4"/>
    <w:rsid w:val="00FD48D1"/>
    <w:rsid w:val="00FD615C"/>
    <w:rsid w:val="00FE10E6"/>
    <w:rsid w:val="00FE157A"/>
    <w:rsid w:val="00FE4D4C"/>
    <w:rsid w:val="00FF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1FA65-A82A-45CA-9555-307596789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35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Timofey Myadel</cp:lastModifiedBy>
  <cp:revision>9</cp:revision>
  <cp:lastPrinted>2018-05-31T03:03:00Z</cp:lastPrinted>
  <dcterms:created xsi:type="dcterms:W3CDTF">2023-05-23T20:21:00Z</dcterms:created>
  <dcterms:modified xsi:type="dcterms:W3CDTF">2023-06-01T09:16:00Z</dcterms:modified>
</cp:coreProperties>
</file>